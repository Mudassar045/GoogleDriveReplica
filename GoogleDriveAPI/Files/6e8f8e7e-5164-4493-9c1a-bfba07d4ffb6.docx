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A1002E" w:rsidP="00A1002E">
            <w:pPr>
              <w:pStyle w:val="Title"/>
            </w:pPr>
            <w:bookmarkStart w:id="0" w:name="_GoBack"/>
            <w:bookmarkEnd w:id="0"/>
            <w:r>
              <w:t>Mudassar</w:t>
            </w:r>
            <w:r w:rsidR="00692703" w:rsidRPr="00CF1A49">
              <w:t xml:space="preserve"> </w:t>
            </w:r>
            <w:r>
              <w:rPr>
                <w:rStyle w:val="IntenseEmphasis"/>
              </w:rPr>
              <w:t>ali</w:t>
            </w:r>
          </w:p>
          <w:p w:rsidR="00692703" w:rsidRPr="00CF1A49" w:rsidRDefault="00A1002E" w:rsidP="00A1002E">
            <w:pPr>
              <w:pStyle w:val="ContactInfo"/>
              <w:contextualSpacing w:val="0"/>
            </w:pPr>
            <w:r>
              <w:t xml:space="preserve">St-1 Block-B H-231/E </w:t>
            </w:r>
            <w:proofErr w:type="spellStart"/>
            <w:r>
              <w:t>Nishat</w:t>
            </w:r>
            <w:proofErr w:type="spellEnd"/>
            <w:r>
              <w:t xml:space="preserve"> Colony Lahore </w:t>
            </w:r>
            <w:proofErr w:type="spellStart"/>
            <w:r>
              <w:t>Cantt</w:t>
            </w:r>
            <w:proofErr w:type="spellEnd"/>
            <w:r w:rsidR="00692703" w:rsidRPr="00CF1A49">
              <w:t xml:space="preserve"> </w:t>
            </w:r>
            <w:sdt>
              <w:sdtPr>
                <w:alias w:val="Divider dot:"/>
                <w:tag w:val="Divider dot:"/>
                <w:id w:val="-1459182552"/>
                <w:placeholder>
                  <w:docPart w:val="B4001B83DB4B44E9AE14DD93742C45AC"/>
                </w:placeholder>
                <w:temporary/>
                <w:showingPlcHdr/>
                <w15:appearance w15:val="hidden"/>
              </w:sdtPr>
              <w:sdtEndPr/>
              <w:sdtContent>
                <w:r w:rsidR="00692703" w:rsidRPr="00CF1A49">
                  <w:t>·</w:t>
                </w:r>
              </w:sdtContent>
            </w:sdt>
            <w:r w:rsidR="00692703" w:rsidRPr="00CF1A49">
              <w:t xml:space="preserve"> </w:t>
            </w:r>
            <w:r>
              <w:t>+923064153459</w:t>
            </w:r>
          </w:p>
          <w:p w:rsidR="00692703" w:rsidRPr="00CF1A49" w:rsidRDefault="00A1002E" w:rsidP="00A1002E">
            <w:pPr>
              <w:pStyle w:val="ContactInfoEmphasis"/>
              <w:contextualSpacing w:val="0"/>
            </w:pPr>
            <w:r>
              <w:t>Mudassaralics007@gmail.com</w:t>
            </w:r>
            <w:r w:rsidR="00692703" w:rsidRPr="00CF1A49">
              <w:t xml:space="preserve"> </w:t>
            </w:r>
            <w:sdt>
              <w:sdtPr>
                <w:alias w:val="Divider dot:"/>
                <w:tag w:val="Divider dot:"/>
                <w:id w:val="2000459528"/>
                <w:placeholder>
                  <w:docPart w:val="1657E2E5F7B848E8961738D1ABDD91E7"/>
                </w:placeholder>
                <w:temporary/>
                <w:showingPlcHdr/>
                <w15:appearance w15:val="hidden"/>
              </w:sdtPr>
              <w:sdtEndPr/>
              <w:sdtContent>
                <w:r w:rsidR="00692703" w:rsidRPr="00CF1A49">
                  <w:t>·</w:t>
                </w:r>
              </w:sdtContent>
            </w:sdt>
            <w:r w:rsidR="00692703" w:rsidRPr="00CF1A49">
              <w:t xml:space="preserve"> </w:t>
            </w:r>
            <w:r>
              <w:t>Mudassar045</w:t>
            </w:r>
            <w:r w:rsidR="00692703" w:rsidRPr="00CF1A49">
              <w:t xml:space="preserve"> </w:t>
            </w:r>
            <w:sdt>
              <w:sdtPr>
                <w:alias w:val="Divider dot:"/>
                <w:tag w:val="Divider dot:"/>
                <w:id w:val="759871761"/>
                <w:placeholder>
                  <w:docPart w:val="013F1594556A4EBAA8A213284DF39DD9"/>
                </w:placeholder>
                <w:temporary/>
                <w:showingPlcHdr/>
                <w15:appearance w15:val="hidden"/>
              </w:sdtPr>
              <w:sdtEndPr/>
              <w:sdtContent>
                <w:r w:rsidR="00692703" w:rsidRPr="00CF1A49">
                  <w:t>·</w:t>
                </w:r>
              </w:sdtContent>
            </w:sdt>
            <w:r w:rsidR="00692703" w:rsidRPr="00CF1A49">
              <w:t xml:space="preserve"> </w:t>
            </w:r>
            <w:r>
              <w:t>Mudassar045@twitter.com</w:t>
            </w:r>
          </w:p>
        </w:tc>
      </w:tr>
      <w:tr w:rsidR="009571D8" w:rsidRPr="00CF1A49" w:rsidTr="00692703">
        <w:tc>
          <w:tcPr>
            <w:tcW w:w="9360" w:type="dxa"/>
            <w:tcMar>
              <w:top w:w="432" w:type="dxa"/>
            </w:tcMar>
          </w:tcPr>
          <w:p w:rsidR="0018566D" w:rsidRDefault="0018566D" w:rsidP="0018566D">
            <w:pPr>
              <w:autoSpaceDE w:val="0"/>
              <w:autoSpaceDN w:val="0"/>
              <w:adjustRightInd w:val="0"/>
              <w:rPr>
                <w:rFonts w:ascii="Times New Roman" w:hAnsi="Times New Roman" w:cs="Times New Roman"/>
                <w:color w:val="111111"/>
                <w:sz w:val="24"/>
                <w:szCs w:val="24"/>
              </w:rPr>
            </w:pPr>
            <w:r>
              <w:rPr>
                <w:rFonts w:ascii="Times New Roman" w:hAnsi="Times New Roman" w:cs="Times New Roman"/>
                <w:color w:val="111111"/>
                <w:sz w:val="24"/>
                <w:szCs w:val="24"/>
              </w:rPr>
              <w:t>To work in an organization which can provide me the best available opportunities to develop</w:t>
            </w:r>
          </w:p>
          <w:p w:rsidR="0018566D" w:rsidRDefault="0018566D" w:rsidP="0018566D">
            <w:pPr>
              <w:autoSpaceDE w:val="0"/>
              <w:autoSpaceDN w:val="0"/>
              <w:adjustRightInd w:val="0"/>
              <w:rPr>
                <w:rFonts w:ascii="Times New Roman" w:hAnsi="Times New Roman" w:cs="Times New Roman"/>
                <w:color w:val="111111"/>
                <w:sz w:val="24"/>
                <w:szCs w:val="24"/>
              </w:rPr>
            </w:pPr>
            <w:r>
              <w:rPr>
                <w:rFonts w:ascii="Times New Roman" w:hAnsi="Times New Roman" w:cs="Times New Roman"/>
                <w:color w:val="111111"/>
                <w:sz w:val="24"/>
                <w:szCs w:val="24"/>
              </w:rPr>
              <w:t>my professional and personal skills and can prove myself as a valuable asset for the</w:t>
            </w:r>
          </w:p>
          <w:p w:rsidR="001755A8" w:rsidRPr="00CF1A49" w:rsidRDefault="0018566D" w:rsidP="0018566D">
            <w:pPr>
              <w:contextualSpacing w:val="0"/>
            </w:pPr>
            <w:proofErr w:type="gramStart"/>
            <w:r>
              <w:rPr>
                <w:rFonts w:ascii="Times New Roman" w:hAnsi="Times New Roman" w:cs="Times New Roman"/>
                <w:color w:val="111111"/>
                <w:sz w:val="24"/>
                <w:szCs w:val="24"/>
              </w:rPr>
              <w:t>organization</w:t>
            </w:r>
            <w:proofErr w:type="gramEnd"/>
            <w:r>
              <w:rPr>
                <w:rFonts w:ascii="Times New Roman" w:hAnsi="Times New Roman" w:cs="Times New Roman"/>
                <w:color w:val="111111"/>
                <w:sz w:val="24"/>
                <w:szCs w:val="24"/>
              </w:rPr>
              <w:t>.</w:t>
            </w:r>
          </w:p>
        </w:tc>
      </w:tr>
    </w:tbl>
    <w:p w:rsidR="004E01EB" w:rsidRPr="00CF1A49" w:rsidRDefault="00F5307A" w:rsidP="004E01EB">
      <w:pPr>
        <w:pStyle w:val="Heading1"/>
      </w:pPr>
      <w:sdt>
        <w:sdtPr>
          <w:alias w:val="Experience:"/>
          <w:tag w:val="Experience:"/>
          <w:id w:val="-1983300934"/>
          <w:placeholder>
            <w:docPart w:val="658FE5B2FF534F95B58FFFF7BA5B3CAB"/>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5307A" w:rsidP="001D0BF1">
            <w:pPr>
              <w:pStyle w:val="Heading3"/>
              <w:contextualSpacing w:val="0"/>
              <w:outlineLvl w:val="2"/>
            </w:pPr>
            <w:sdt>
              <w:sdtPr>
                <w:alias w:val="Enter date from for company 1: "/>
                <w:tag w:val="Enter date from for company 1: "/>
                <w:id w:val="47496943"/>
                <w:placeholder>
                  <w:docPart w:val="4F36251811A64C91BC740460F074E2F1"/>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4B029F68E17F43B0917634FCB181A08C"/>
                </w:placeholder>
                <w:temporary/>
                <w:showingPlcHdr/>
                <w15:appearance w15:val="hidden"/>
              </w:sdtPr>
              <w:sdtEndPr/>
              <w:sdtContent>
                <w:r w:rsidR="001D0BF1" w:rsidRPr="00CF1A49">
                  <w:t>To</w:t>
                </w:r>
              </w:sdtContent>
            </w:sdt>
          </w:p>
          <w:p w:rsidR="001D0BF1" w:rsidRPr="00CF1A49" w:rsidRDefault="00F5307A" w:rsidP="001D0BF1">
            <w:pPr>
              <w:pStyle w:val="Heading2"/>
              <w:contextualSpacing w:val="0"/>
              <w:outlineLvl w:val="1"/>
            </w:pPr>
            <w:sdt>
              <w:sdtPr>
                <w:alias w:val="Enter job title 1:"/>
                <w:tag w:val="Enter job title 1:"/>
                <w:id w:val="1301963717"/>
                <w:placeholder>
                  <w:docPart w:val="161799656B2449E496ECAAB7C9C1BB0C"/>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F2C94780226E415182368318760E038F"/>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2A8194A7520F445AA6D9E153767E46C1"/>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F5307A" w:rsidP="00F61DF9">
            <w:pPr>
              <w:pStyle w:val="Heading3"/>
              <w:contextualSpacing w:val="0"/>
              <w:outlineLvl w:val="2"/>
            </w:pPr>
            <w:sdt>
              <w:sdtPr>
                <w:alias w:val="Enter date from for company 2: "/>
                <w:tag w:val="Enter date from for company 2:"/>
                <w:id w:val="1784141449"/>
                <w:placeholder>
                  <w:docPart w:val="AFF9B888EBE84CEA87DCC600B20DB6B4"/>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AD1C263F3DB64FBDACD1668418252B16"/>
                </w:placeholder>
                <w:temporary/>
                <w:showingPlcHdr/>
                <w15:appearance w15:val="hidden"/>
              </w:sdtPr>
              <w:sdtEndPr/>
              <w:sdtContent>
                <w:r w:rsidR="00F61DF9" w:rsidRPr="00CF1A49">
                  <w:t>To</w:t>
                </w:r>
              </w:sdtContent>
            </w:sdt>
          </w:p>
          <w:p w:rsidR="00F61DF9" w:rsidRPr="00CF1A49" w:rsidRDefault="00F5307A" w:rsidP="00F61DF9">
            <w:pPr>
              <w:pStyle w:val="Heading2"/>
              <w:contextualSpacing w:val="0"/>
              <w:outlineLvl w:val="1"/>
            </w:pPr>
            <w:sdt>
              <w:sdtPr>
                <w:alias w:val="Enter job title 2:"/>
                <w:tag w:val="Enter job title 2:"/>
                <w:id w:val="1702816861"/>
                <w:placeholder>
                  <w:docPart w:val="E7DE84AA2A54407C870C5B212BE30F7E"/>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89A1274549B34BBA80111DCE3436DB0F"/>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B0046D86C0A043208B8F50C5F01E4DDD"/>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0ACCBC3AB2CB47E793F74859B0F6C8F8"/>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F5307A" w:rsidP="001D0BF1">
            <w:pPr>
              <w:pStyle w:val="Heading3"/>
              <w:contextualSpacing w:val="0"/>
              <w:outlineLvl w:val="2"/>
            </w:pPr>
            <w:sdt>
              <w:sdtPr>
                <w:alias w:val="Enter month of school 1:"/>
                <w:tag w:val="Enter month of school 1:"/>
                <w:id w:val="1364630836"/>
                <w:placeholder>
                  <w:docPart w:val="C3425ABF54A44F2B9BD8F4CD7FD3D7B1"/>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CF15B6FFD1A44415952F19E707191A75"/>
                </w:placeholder>
                <w:temporary/>
                <w:showingPlcHdr/>
                <w15:appearance w15:val="hidden"/>
              </w:sdtPr>
              <w:sdtEndPr/>
              <w:sdtContent>
                <w:r w:rsidR="001D0BF1" w:rsidRPr="00CF1A49">
                  <w:t>Year</w:t>
                </w:r>
              </w:sdtContent>
            </w:sdt>
          </w:p>
          <w:p w:rsidR="001D0BF1" w:rsidRPr="00CF1A49" w:rsidRDefault="00F5307A" w:rsidP="001D0BF1">
            <w:pPr>
              <w:pStyle w:val="Heading2"/>
              <w:contextualSpacing w:val="0"/>
              <w:outlineLvl w:val="1"/>
            </w:pPr>
            <w:sdt>
              <w:sdtPr>
                <w:alias w:val="Enter degree title 1:"/>
                <w:tag w:val="Enter degree title 1:"/>
                <w:id w:val="-769307449"/>
                <w:placeholder>
                  <w:docPart w:val="DB573AFF84384B7DAD910B5FC6013E7B"/>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DF07B170C8024045AB415754CD159C5A"/>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A66FBCC78FC348FD975DC2BB2B6666A3"/>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F5307A" w:rsidP="00F61DF9">
            <w:pPr>
              <w:pStyle w:val="Heading3"/>
              <w:contextualSpacing w:val="0"/>
              <w:outlineLvl w:val="2"/>
            </w:pPr>
            <w:sdt>
              <w:sdtPr>
                <w:alias w:val="Enter month of school 2:"/>
                <w:tag w:val="Enter month of school 2:"/>
                <w:id w:val="-699555678"/>
                <w:placeholder>
                  <w:docPart w:val="8B7A90704DBA4D528D507FF0A36473BF"/>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99D7C5E281D242C0942CC58D4D0F26C4"/>
                </w:placeholder>
                <w:temporary/>
                <w:showingPlcHdr/>
                <w15:appearance w15:val="hidden"/>
              </w:sdtPr>
              <w:sdtEndPr/>
              <w:sdtContent>
                <w:r w:rsidR="00F61DF9" w:rsidRPr="00CF1A49">
                  <w:t>Year</w:t>
                </w:r>
              </w:sdtContent>
            </w:sdt>
          </w:p>
          <w:p w:rsidR="00F61DF9" w:rsidRPr="00CF1A49" w:rsidRDefault="00F5307A" w:rsidP="00F61DF9">
            <w:pPr>
              <w:pStyle w:val="Heading2"/>
              <w:contextualSpacing w:val="0"/>
              <w:outlineLvl w:val="1"/>
            </w:pPr>
            <w:sdt>
              <w:sdtPr>
                <w:alias w:val="Enter degree title 2:"/>
                <w:tag w:val="Enter degree title 2:"/>
                <w:id w:val="-736860556"/>
                <w:placeholder>
                  <w:docPart w:val="A4FCED6A85F247CF8104AF7C1493F45E"/>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EFF9EE2156C7428DB2CE4EF4FD4458D5"/>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8984A04266B74F2B96C13E85CAE79A61"/>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D381FF1D87A0441B92142BD2CE22EC33"/>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9DEF0D5D731740AE9788BF9C8442D23C"/>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E4609A70A75C4C05897830BB552F7AA8"/>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24BD5C67D10E4015AD135575663E18A9"/>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373F612241B7427DBB6725E230C444CB"/>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EA904FD65482427DBBBABA3ED59E03C0"/>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17C128E7469A484D8977D1CB6ECCF0EC"/>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F5307A" w:rsidP="006E1507">
      <w:sdt>
        <w:sdtPr>
          <w:alias w:val="Enter activities description:"/>
          <w:tag w:val="Enter activities description:"/>
          <w:id w:val="1367566198"/>
          <w:placeholder>
            <w:docPart w:val="F54EA87F33B84ABBADB61DDB646ED686"/>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07A" w:rsidRDefault="00F5307A" w:rsidP="0068194B">
      <w:r>
        <w:separator/>
      </w:r>
    </w:p>
    <w:p w:rsidR="00F5307A" w:rsidRDefault="00F5307A"/>
    <w:p w:rsidR="00F5307A" w:rsidRDefault="00F5307A"/>
  </w:endnote>
  <w:endnote w:type="continuationSeparator" w:id="0">
    <w:p w:rsidR="00F5307A" w:rsidRDefault="00F5307A" w:rsidP="0068194B">
      <w:r>
        <w:continuationSeparator/>
      </w:r>
    </w:p>
    <w:p w:rsidR="00F5307A" w:rsidRDefault="00F5307A"/>
    <w:p w:rsidR="00F5307A" w:rsidRDefault="00F530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07A" w:rsidRDefault="00F5307A" w:rsidP="0068194B">
      <w:r>
        <w:separator/>
      </w:r>
    </w:p>
    <w:p w:rsidR="00F5307A" w:rsidRDefault="00F5307A"/>
    <w:p w:rsidR="00F5307A" w:rsidRDefault="00F5307A"/>
  </w:footnote>
  <w:footnote w:type="continuationSeparator" w:id="0">
    <w:p w:rsidR="00F5307A" w:rsidRDefault="00F5307A" w:rsidP="0068194B">
      <w:r>
        <w:continuationSeparator/>
      </w:r>
    </w:p>
    <w:p w:rsidR="00F5307A" w:rsidRDefault="00F5307A"/>
    <w:p w:rsidR="00F5307A" w:rsidRDefault="00F530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01C8BD1"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02E"/>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8566D"/>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2396B"/>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002E"/>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5307A"/>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36375C-B779-43E4-BEAB-14E3C9B6A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dassar\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001B83DB4B44E9AE14DD93742C45AC"/>
        <w:category>
          <w:name w:val="General"/>
          <w:gallery w:val="placeholder"/>
        </w:category>
        <w:types>
          <w:type w:val="bbPlcHdr"/>
        </w:types>
        <w:behaviors>
          <w:behavior w:val="content"/>
        </w:behaviors>
        <w:guid w:val="{AE675EC0-CDAE-4F49-B9ED-9B594AE50C81}"/>
      </w:docPartPr>
      <w:docPartBody>
        <w:p w:rsidR="002B50DD" w:rsidRDefault="002D5008">
          <w:pPr>
            <w:pStyle w:val="B4001B83DB4B44E9AE14DD93742C45AC"/>
          </w:pPr>
          <w:r w:rsidRPr="00CF1A49">
            <w:t>·</w:t>
          </w:r>
        </w:p>
      </w:docPartBody>
    </w:docPart>
    <w:docPart>
      <w:docPartPr>
        <w:name w:val="1657E2E5F7B848E8961738D1ABDD91E7"/>
        <w:category>
          <w:name w:val="General"/>
          <w:gallery w:val="placeholder"/>
        </w:category>
        <w:types>
          <w:type w:val="bbPlcHdr"/>
        </w:types>
        <w:behaviors>
          <w:behavior w:val="content"/>
        </w:behaviors>
        <w:guid w:val="{800A0038-0AD1-4F5F-8195-D65407877F06}"/>
      </w:docPartPr>
      <w:docPartBody>
        <w:p w:rsidR="002B50DD" w:rsidRDefault="002D5008">
          <w:pPr>
            <w:pStyle w:val="1657E2E5F7B848E8961738D1ABDD91E7"/>
          </w:pPr>
          <w:r w:rsidRPr="00CF1A49">
            <w:t>·</w:t>
          </w:r>
        </w:p>
      </w:docPartBody>
    </w:docPart>
    <w:docPart>
      <w:docPartPr>
        <w:name w:val="013F1594556A4EBAA8A213284DF39DD9"/>
        <w:category>
          <w:name w:val="General"/>
          <w:gallery w:val="placeholder"/>
        </w:category>
        <w:types>
          <w:type w:val="bbPlcHdr"/>
        </w:types>
        <w:behaviors>
          <w:behavior w:val="content"/>
        </w:behaviors>
        <w:guid w:val="{1273C9F9-1097-42D8-A67C-8EA21C7798B2}"/>
      </w:docPartPr>
      <w:docPartBody>
        <w:p w:rsidR="002B50DD" w:rsidRDefault="002D5008">
          <w:pPr>
            <w:pStyle w:val="013F1594556A4EBAA8A213284DF39DD9"/>
          </w:pPr>
          <w:r w:rsidRPr="00CF1A49">
            <w:t>·</w:t>
          </w:r>
        </w:p>
      </w:docPartBody>
    </w:docPart>
    <w:docPart>
      <w:docPartPr>
        <w:name w:val="658FE5B2FF534F95B58FFFF7BA5B3CAB"/>
        <w:category>
          <w:name w:val="General"/>
          <w:gallery w:val="placeholder"/>
        </w:category>
        <w:types>
          <w:type w:val="bbPlcHdr"/>
        </w:types>
        <w:behaviors>
          <w:behavior w:val="content"/>
        </w:behaviors>
        <w:guid w:val="{623660C3-4963-4457-8CBD-1DD8E374942B}"/>
      </w:docPartPr>
      <w:docPartBody>
        <w:p w:rsidR="002B50DD" w:rsidRDefault="002D5008">
          <w:pPr>
            <w:pStyle w:val="658FE5B2FF534F95B58FFFF7BA5B3CAB"/>
          </w:pPr>
          <w:r w:rsidRPr="00CF1A49">
            <w:t>Experience</w:t>
          </w:r>
        </w:p>
      </w:docPartBody>
    </w:docPart>
    <w:docPart>
      <w:docPartPr>
        <w:name w:val="4F36251811A64C91BC740460F074E2F1"/>
        <w:category>
          <w:name w:val="General"/>
          <w:gallery w:val="placeholder"/>
        </w:category>
        <w:types>
          <w:type w:val="bbPlcHdr"/>
        </w:types>
        <w:behaviors>
          <w:behavior w:val="content"/>
        </w:behaviors>
        <w:guid w:val="{12A44AD8-141E-4D09-84C2-F9F7E8A56669}"/>
      </w:docPartPr>
      <w:docPartBody>
        <w:p w:rsidR="002B50DD" w:rsidRDefault="002D5008">
          <w:pPr>
            <w:pStyle w:val="4F36251811A64C91BC740460F074E2F1"/>
          </w:pPr>
          <w:r w:rsidRPr="00CF1A49">
            <w:t>Dates From</w:t>
          </w:r>
        </w:p>
      </w:docPartBody>
    </w:docPart>
    <w:docPart>
      <w:docPartPr>
        <w:name w:val="4B029F68E17F43B0917634FCB181A08C"/>
        <w:category>
          <w:name w:val="General"/>
          <w:gallery w:val="placeholder"/>
        </w:category>
        <w:types>
          <w:type w:val="bbPlcHdr"/>
        </w:types>
        <w:behaviors>
          <w:behavior w:val="content"/>
        </w:behaviors>
        <w:guid w:val="{6395DEAF-394B-4B80-9A3F-2E92F9C5EAB2}"/>
      </w:docPartPr>
      <w:docPartBody>
        <w:p w:rsidR="002B50DD" w:rsidRDefault="002D5008">
          <w:pPr>
            <w:pStyle w:val="4B029F68E17F43B0917634FCB181A08C"/>
          </w:pPr>
          <w:r w:rsidRPr="00CF1A49">
            <w:t>To</w:t>
          </w:r>
        </w:p>
      </w:docPartBody>
    </w:docPart>
    <w:docPart>
      <w:docPartPr>
        <w:name w:val="161799656B2449E496ECAAB7C9C1BB0C"/>
        <w:category>
          <w:name w:val="General"/>
          <w:gallery w:val="placeholder"/>
        </w:category>
        <w:types>
          <w:type w:val="bbPlcHdr"/>
        </w:types>
        <w:behaviors>
          <w:behavior w:val="content"/>
        </w:behaviors>
        <w:guid w:val="{6627A910-3233-496D-9203-9EC32AAFD283}"/>
      </w:docPartPr>
      <w:docPartBody>
        <w:p w:rsidR="002B50DD" w:rsidRDefault="002D5008">
          <w:pPr>
            <w:pStyle w:val="161799656B2449E496ECAAB7C9C1BB0C"/>
          </w:pPr>
          <w:r w:rsidRPr="00CF1A49">
            <w:t>Job Title</w:t>
          </w:r>
        </w:p>
      </w:docPartBody>
    </w:docPart>
    <w:docPart>
      <w:docPartPr>
        <w:name w:val="F2C94780226E415182368318760E038F"/>
        <w:category>
          <w:name w:val="General"/>
          <w:gallery w:val="placeholder"/>
        </w:category>
        <w:types>
          <w:type w:val="bbPlcHdr"/>
        </w:types>
        <w:behaviors>
          <w:behavior w:val="content"/>
        </w:behaviors>
        <w:guid w:val="{47156809-6C8E-4F7E-A8C1-A0BD5F6E4A56}"/>
      </w:docPartPr>
      <w:docPartBody>
        <w:p w:rsidR="002B50DD" w:rsidRDefault="002D5008">
          <w:pPr>
            <w:pStyle w:val="F2C94780226E415182368318760E038F"/>
          </w:pPr>
          <w:r w:rsidRPr="00CF1A49">
            <w:rPr>
              <w:rStyle w:val="SubtleReference"/>
            </w:rPr>
            <w:t>Company</w:t>
          </w:r>
        </w:p>
      </w:docPartBody>
    </w:docPart>
    <w:docPart>
      <w:docPartPr>
        <w:name w:val="2A8194A7520F445AA6D9E153767E46C1"/>
        <w:category>
          <w:name w:val="General"/>
          <w:gallery w:val="placeholder"/>
        </w:category>
        <w:types>
          <w:type w:val="bbPlcHdr"/>
        </w:types>
        <w:behaviors>
          <w:behavior w:val="content"/>
        </w:behaviors>
        <w:guid w:val="{C169FC19-AF05-4F1C-95AD-8758811B08CC}"/>
      </w:docPartPr>
      <w:docPartBody>
        <w:p w:rsidR="002B50DD" w:rsidRDefault="002D5008">
          <w:pPr>
            <w:pStyle w:val="2A8194A7520F445AA6D9E153767E46C1"/>
          </w:pPr>
          <w:r w:rsidRPr="00CF1A49">
            <w:t>Describe your responsibilities and achievements in terms of impact and results. Use examples, but keep it short.</w:t>
          </w:r>
        </w:p>
      </w:docPartBody>
    </w:docPart>
    <w:docPart>
      <w:docPartPr>
        <w:name w:val="AFF9B888EBE84CEA87DCC600B20DB6B4"/>
        <w:category>
          <w:name w:val="General"/>
          <w:gallery w:val="placeholder"/>
        </w:category>
        <w:types>
          <w:type w:val="bbPlcHdr"/>
        </w:types>
        <w:behaviors>
          <w:behavior w:val="content"/>
        </w:behaviors>
        <w:guid w:val="{ACF017A1-CA28-4633-B231-EBAE17A2FE35}"/>
      </w:docPartPr>
      <w:docPartBody>
        <w:p w:rsidR="002B50DD" w:rsidRDefault="002D5008">
          <w:pPr>
            <w:pStyle w:val="AFF9B888EBE84CEA87DCC600B20DB6B4"/>
          </w:pPr>
          <w:r w:rsidRPr="00CF1A49">
            <w:t>Dates From</w:t>
          </w:r>
        </w:p>
      </w:docPartBody>
    </w:docPart>
    <w:docPart>
      <w:docPartPr>
        <w:name w:val="AD1C263F3DB64FBDACD1668418252B16"/>
        <w:category>
          <w:name w:val="General"/>
          <w:gallery w:val="placeholder"/>
        </w:category>
        <w:types>
          <w:type w:val="bbPlcHdr"/>
        </w:types>
        <w:behaviors>
          <w:behavior w:val="content"/>
        </w:behaviors>
        <w:guid w:val="{7DB3EDAA-B260-4851-AA52-9AA4B2243769}"/>
      </w:docPartPr>
      <w:docPartBody>
        <w:p w:rsidR="002B50DD" w:rsidRDefault="002D5008">
          <w:pPr>
            <w:pStyle w:val="AD1C263F3DB64FBDACD1668418252B16"/>
          </w:pPr>
          <w:r w:rsidRPr="00CF1A49">
            <w:t>To</w:t>
          </w:r>
        </w:p>
      </w:docPartBody>
    </w:docPart>
    <w:docPart>
      <w:docPartPr>
        <w:name w:val="E7DE84AA2A54407C870C5B212BE30F7E"/>
        <w:category>
          <w:name w:val="General"/>
          <w:gallery w:val="placeholder"/>
        </w:category>
        <w:types>
          <w:type w:val="bbPlcHdr"/>
        </w:types>
        <w:behaviors>
          <w:behavior w:val="content"/>
        </w:behaviors>
        <w:guid w:val="{E8E8F296-A223-4970-A343-DB06D3DC5D06}"/>
      </w:docPartPr>
      <w:docPartBody>
        <w:p w:rsidR="002B50DD" w:rsidRDefault="002D5008">
          <w:pPr>
            <w:pStyle w:val="E7DE84AA2A54407C870C5B212BE30F7E"/>
          </w:pPr>
          <w:r w:rsidRPr="00CF1A49">
            <w:t>Job Title</w:t>
          </w:r>
        </w:p>
      </w:docPartBody>
    </w:docPart>
    <w:docPart>
      <w:docPartPr>
        <w:name w:val="89A1274549B34BBA80111DCE3436DB0F"/>
        <w:category>
          <w:name w:val="General"/>
          <w:gallery w:val="placeholder"/>
        </w:category>
        <w:types>
          <w:type w:val="bbPlcHdr"/>
        </w:types>
        <w:behaviors>
          <w:behavior w:val="content"/>
        </w:behaviors>
        <w:guid w:val="{C2C0BE0A-8C8C-4527-B091-37C8BC40AF28}"/>
      </w:docPartPr>
      <w:docPartBody>
        <w:p w:rsidR="002B50DD" w:rsidRDefault="002D5008">
          <w:pPr>
            <w:pStyle w:val="89A1274549B34BBA80111DCE3436DB0F"/>
          </w:pPr>
          <w:r w:rsidRPr="00CF1A49">
            <w:rPr>
              <w:rStyle w:val="SubtleReference"/>
            </w:rPr>
            <w:t>Company</w:t>
          </w:r>
        </w:p>
      </w:docPartBody>
    </w:docPart>
    <w:docPart>
      <w:docPartPr>
        <w:name w:val="B0046D86C0A043208B8F50C5F01E4DDD"/>
        <w:category>
          <w:name w:val="General"/>
          <w:gallery w:val="placeholder"/>
        </w:category>
        <w:types>
          <w:type w:val="bbPlcHdr"/>
        </w:types>
        <w:behaviors>
          <w:behavior w:val="content"/>
        </w:behaviors>
        <w:guid w:val="{C0F99B5F-04F4-4A2F-ABA3-149C3DCD11C7}"/>
      </w:docPartPr>
      <w:docPartBody>
        <w:p w:rsidR="002B50DD" w:rsidRDefault="002D5008">
          <w:pPr>
            <w:pStyle w:val="B0046D86C0A043208B8F50C5F01E4DDD"/>
          </w:pPr>
          <w:r w:rsidRPr="00CF1A49">
            <w:t>Describe your responsibilities and achievements in terms of impact and results. Use examples, but keep it short.</w:t>
          </w:r>
        </w:p>
      </w:docPartBody>
    </w:docPart>
    <w:docPart>
      <w:docPartPr>
        <w:name w:val="0ACCBC3AB2CB47E793F74859B0F6C8F8"/>
        <w:category>
          <w:name w:val="General"/>
          <w:gallery w:val="placeholder"/>
        </w:category>
        <w:types>
          <w:type w:val="bbPlcHdr"/>
        </w:types>
        <w:behaviors>
          <w:behavior w:val="content"/>
        </w:behaviors>
        <w:guid w:val="{1795150F-6CAE-4134-83A5-6CA32BF16AF4}"/>
      </w:docPartPr>
      <w:docPartBody>
        <w:p w:rsidR="002B50DD" w:rsidRDefault="002D5008">
          <w:pPr>
            <w:pStyle w:val="0ACCBC3AB2CB47E793F74859B0F6C8F8"/>
          </w:pPr>
          <w:r w:rsidRPr="00CF1A49">
            <w:t>Education</w:t>
          </w:r>
        </w:p>
      </w:docPartBody>
    </w:docPart>
    <w:docPart>
      <w:docPartPr>
        <w:name w:val="C3425ABF54A44F2B9BD8F4CD7FD3D7B1"/>
        <w:category>
          <w:name w:val="General"/>
          <w:gallery w:val="placeholder"/>
        </w:category>
        <w:types>
          <w:type w:val="bbPlcHdr"/>
        </w:types>
        <w:behaviors>
          <w:behavior w:val="content"/>
        </w:behaviors>
        <w:guid w:val="{6FEA428F-25B7-41B1-9A57-2425730D3D51}"/>
      </w:docPartPr>
      <w:docPartBody>
        <w:p w:rsidR="002B50DD" w:rsidRDefault="002D5008">
          <w:pPr>
            <w:pStyle w:val="C3425ABF54A44F2B9BD8F4CD7FD3D7B1"/>
          </w:pPr>
          <w:r w:rsidRPr="00CF1A49">
            <w:t>Month</w:t>
          </w:r>
        </w:p>
      </w:docPartBody>
    </w:docPart>
    <w:docPart>
      <w:docPartPr>
        <w:name w:val="CF15B6FFD1A44415952F19E707191A75"/>
        <w:category>
          <w:name w:val="General"/>
          <w:gallery w:val="placeholder"/>
        </w:category>
        <w:types>
          <w:type w:val="bbPlcHdr"/>
        </w:types>
        <w:behaviors>
          <w:behavior w:val="content"/>
        </w:behaviors>
        <w:guid w:val="{E9DD5F42-A60B-45E7-9ABF-3ED05D442F36}"/>
      </w:docPartPr>
      <w:docPartBody>
        <w:p w:rsidR="002B50DD" w:rsidRDefault="002D5008">
          <w:pPr>
            <w:pStyle w:val="CF15B6FFD1A44415952F19E707191A75"/>
          </w:pPr>
          <w:r w:rsidRPr="00CF1A49">
            <w:t>Year</w:t>
          </w:r>
        </w:p>
      </w:docPartBody>
    </w:docPart>
    <w:docPart>
      <w:docPartPr>
        <w:name w:val="DB573AFF84384B7DAD910B5FC6013E7B"/>
        <w:category>
          <w:name w:val="General"/>
          <w:gallery w:val="placeholder"/>
        </w:category>
        <w:types>
          <w:type w:val="bbPlcHdr"/>
        </w:types>
        <w:behaviors>
          <w:behavior w:val="content"/>
        </w:behaviors>
        <w:guid w:val="{19EE373C-D5D0-4540-B3C0-FB603BEA55B2}"/>
      </w:docPartPr>
      <w:docPartBody>
        <w:p w:rsidR="002B50DD" w:rsidRDefault="002D5008">
          <w:pPr>
            <w:pStyle w:val="DB573AFF84384B7DAD910B5FC6013E7B"/>
          </w:pPr>
          <w:r w:rsidRPr="00CF1A49">
            <w:t>Degree Title</w:t>
          </w:r>
        </w:p>
      </w:docPartBody>
    </w:docPart>
    <w:docPart>
      <w:docPartPr>
        <w:name w:val="DF07B170C8024045AB415754CD159C5A"/>
        <w:category>
          <w:name w:val="General"/>
          <w:gallery w:val="placeholder"/>
        </w:category>
        <w:types>
          <w:type w:val="bbPlcHdr"/>
        </w:types>
        <w:behaviors>
          <w:behavior w:val="content"/>
        </w:behaviors>
        <w:guid w:val="{9E0C872D-1C96-4721-8E55-BC4B700F046A}"/>
      </w:docPartPr>
      <w:docPartBody>
        <w:p w:rsidR="002B50DD" w:rsidRDefault="002D5008">
          <w:pPr>
            <w:pStyle w:val="DF07B170C8024045AB415754CD159C5A"/>
          </w:pPr>
          <w:r w:rsidRPr="00CF1A49">
            <w:rPr>
              <w:rStyle w:val="SubtleReference"/>
            </w:rPr>
            <w:t>School</w:t>
          </w:r>
        </w:p>
      </w:docPartBody>
    </w:docPart>
    <w:docPart>
      <w:docPartPr>
        <w:name w:val="A66FBCC78FC348FD975DC2BB2B6666A3"/>
        <w:category>
          <w:name w:val="General"/>
          <w:gallery w:val="placeholder"/>
        </w:category>
        <w:types>
          <w:type w:val="bbPlcHdr"/>
        </w:types>
        <w:behaviors>
          <w:behavior w:val="content"/>
        </w:behaviors>
        <w:guid w:val="{4378BEDA-7A20-42EF-ABDB-6F47DDCCDD73}"/>
      </w:docPartPr>
      <w:docPartBody>
        <w:p w:rsidR="002B50DD" w:rsidRDefault="002D5008">
          <w:pPr>
            <w:pStyle w:val="A66FBCC78FC348FD975DC2BB2B6666A3"/>
          </w:pPr>
          <w:r w:rsidRPr="00CF1A49">
            <w:t>It’s okay to brag about your GPA, awards, and honors. Feel free to summarize your coursework too.</w:t>
          </w:r>
        </w:p>
      </w:docPartBody>
    </w:docPart>
    <w:docPart>
      <w:docPartPr>
        <w:name w:val="8B7A90704DBA4D528D507FF0A36473BF"/>
        <w:category>
          <w:name w:val="General"/>
          <w:gallery w:val="placeholder"/>
        </w:category>
        <w:types>
          <w:type w:val="bbPlcHdr"/>
        </w:types>
        <w:behaviors>
          <w:behavior w:val="content"/>
        </w:behaviors>
        <w:guid w:val="{E89E8935-18BB-460A-82A1-A00D1021B4AD}"/>
      </w:docPartPr>
      <w:docPartBody>
        <w:p w:rsidR="002B50DD" w:rsidRDefault="002D5008">
          <w:pPr>
            <w:pStyle w:val="8B7A90704DBA4D528D507FF0A36473BF"/>
          </w:pPr>
          <w:r w:rsidRPr="00CF1A49">
            <w:t>Month</w:t>
          </w:r>
        </w:p>
      </w:docPartBody>
    </w:docPart>
    <w:docPart>
      <w:docPartPr>
        <w:name w:val="99D7C5E281D242C0942CC58D4D0F26C4"/>
        <w:category>
          <w:name w:val="General"/>
          <w:gallery w:val="placeholder"/>
        </w:category>
        <w:types>
          <w:type w:val="bbPlcHdr"/>
        </w:types>
        <w:behaviors>
          <w:behavior w:val="content"/>
        </w:behaviors>
        <w:guid w:val="{50221E3C-17FB-4586-BB6C-CDD01CFF138D}"/>
      </w:docPartPr>
      <w:docPartBody>
        <w:p w:rsidR="002B50DD" w:rsidRDefault="002D5008">
          <w:pPr>
            <w:pStyle w:val="99D7C5E281D242C0942CC58D4D0F26C4"/>
          </w:pPr>
          <w:r w:rsidRPr="00CF1A49">
            <w:t>Year</w:t>
          </w:r>
        </w:p>
      </w:docPartBody>
    </w:docPart>
    <w:docPart>
      <w:docPartPr>
        <w:name w:val="A4FCED6A85F247CF8104AF7C1493F45E"/>
        <w:category>
          <w:name w:val="General"/>
          <w:gallery w:val="placeholder"/>
        </w:category>
        <w:types>
          <w:type w:val="bbPlcHdr"/>
        </w:types>
        <w:behaviors>
          <w:behavior w:val="content"/>
        </w:behaviors>
        <w:guid w:val="{4A7A9306-2C22-4C56-B7AB-07A6B3A90696}"/>
      </w:docPartPr>
      <w:docPartBody>
        <w:p w:rsidR="002B50DD" w:rsidRDefault="002D5008">
          <w:pPr>
            <w:pStyle w:val="A4FCED6A85F247CF8104AF7C1493F45E"/>
          </w:pPr>
          <w:r w:rsidRPr="00CF1A49">
            <w:t>Degree Title</w:t>
          </w:r>
        </w:p>
      </w:docPartBody>
    </w:docPart>
    <w:docPart>
      <w:docPartPr>
        <w:name w:val="EFF9EE2156C7428DB2CE4EF4FD4458D5"/>
        <w:category>
          <w:name w:val="General"/>
          <w:gallery w:val="placeholder"/>
        </w:category>
        <w:types>
          <w:type w:val="bbPlcHdr"/>
        </w:types>
        <w:behaviors>
          <w:behavior w:val="content"/>
        </w:behaviors>
        <w:guid w:val="{BCC86241-66DB-4A84-A8A1-BE5CFA23B674}"/>
      </w:docPartPr>
      <w:docPartBody>
        <w:p w:rsidR="002B50DD" w:rsidRDefault="002D5008">
          <w:pPr>
            <w:pStyle w:val="EFF9EE2156C7428DB2CE4EF4FD4458D5"/>
          </w:pPr>
          <w:r w:rsidRPr="00CF1A49">
            <w:rPr>
              <w:rStyle w:val="SubtleReference"/>
            </w:rPr>
            <w:t>School</w:t>
          </w:r>
        </w:p>
      </w:docPartBody>
    </w:docPart>
    <w:docPart>
      <w:docPartPr>
        <w:name w:val="8984A04266B74F2B96C13E85CAE79A61"/>
        <w:category>
          <w:name w:val="General"/>
          <w:gallery w:val="placeholder"/>
        </w:category>
        <w:types>
          <w:type w:val="bbPlcHdr"/>
        </w:types>
        <w:behaviors>
          <w:behavior w:val="content"/>
        </w:behaviors>
        <w:guid w:val="{D8D80C7D-9779-48A7-BE6C-791B85035DD2}"/>
      </w:docPartPr>
      <w:docPartBody>
        <w:p w:rsidR="002B50DD" w:rsidRDefault="002D5008">
          <w:pPr>
            <w:pStyle w:val="8984A04266B74F2B96C13E85CAE79A61"/>
          </w:pPr>
          <w:r w:rsidRPr="00CF1A49">
            <w:t>It’s okay to brag about your GPA, awards, and honors. Feel free to summarize your coursework too.</w:t>
          </w:r>
        </w:p>
      </w:docPartBody>
    </w:docPart>
    <w:docPart>
      <w:docPartPr>
        <w:name w:val="D381FF1D87A0441B92142BD2CE22EC33"/>
        <w:category>
          <w:name w:val="General"/>
          <w:gallery w:val="placeholder"/>
        </w:category>
        <w:types>
          <w:type w:val="bbPlcHdr"/>
        </w:types>
        <w:behaviors>
          <w:behavior w:val="content"/>
        </w:behaviors>
        <w:guid w:val="{637F91A7-2A0D-41AB-B0D5-3E2BE7990CDC}"/>
      </w:docPartPr>
      <w:docPartBody>
        <w:p w:rsidR="002B50DD" w:rsidRDefault="002D5008">
          <w:pPr>
            <w:pStyle w:val="D381FF1D87A0441B92142BD2CE22EC33"/>
          </w:pPr>
          <w:r w:rsidRPr="00CF1A49">
            <w:t>Skills</w:t>
          </w:r>
        </w:p>
      </w:docPartBody>
    </w:docPart>
    <w:docPart>
      <w:docPartPr>
        <w:name w:val="9DEF0D5D731740AE9788BF9C8442D23C"/>
        <w:category>
          <w:name w:val="General"/>
          <w:gallery w:val="placeholder"/>
        </w:category>
        <w:types>
          <w:type w:val="bbPlcHdr"/>
        </w:types>
        <w:behaviors>
          <w:behavior w:val="content"/>
        </w:behaviors>
        <w:guid w:val="{11C933B2-7D87-4265-882C-E84111DF9F94}"/>
      </w:docPartPr>
      <w:docPartBody>
        <w:p w:rsidR="002B50DD" w:rsidRDefault="002D5008">
          <w:pPr>
            <w:pStyle w:val="9DEF0D5D731740AE9788BF9C8442D23C"/>
          </w:pPr>
          <w:r w:rsidRPr="006E1507">
            <w:t>List your strengths relevant for the role you’re applying for</w:t>
          </w:r>
        </w:p>
      </w:docPartBody>
    </w:docPart>
    <w:docPart>
      <w:docPartPr>
        <w:name w:val="E4609A70A75C4C05897830BB552F7AA8"/>
        <w:category>
          <w:name w:val="General"/>
          <w:gallery w:val="placeholder"/>
        </w:category>
        <w:types>
          <w:type w:val="bbPlcHdr"/>
        </w:types>
        <w:behaviors>
          <w:behavior w:val="content"/>
        </w:behaviors>
        <w:guid w:val="{C18861BC-E78E-4DC2-A81C-B2A52E3F4537}"/>
      </w:docPartPr>
      <w:docPartBody>
        <w:p w:rsidR="002B50DD" w:rsidRDefault="002D5008">
          <w:pPr>
            <w:pStyle w:val="E4609A70A75C4C05897830BB552F7AA8"/>
          </w:pPr>
          <w:r w:rsidRPr="006E1507">
            <w:t>List one of your strengths</w:t>
          </w:r>
        </w:p>
      </w:docPartBody>
    </w:docPart>
    <w:docPart>
      <w:docPartPr>
        <w:name w:val="24BD5C67D10E4015AD135575663E18A9"/>
        <w:category>
          <w:name w:val="General"/>
          <w:gallery w:val="placeholder"/>
        </w:category>
        <w:types>
          <w:type w:val="bbPlcHdr"/>
        </w:types>
        <w:behaviors>
          <w:behavior w:val="content"/>
        </w:behaviors>
        <w:guid w:val="{7E3DA625-23D3-46DA-A545-2E86EC34409F}"/>
      </w:docPartPr>
      <w:docPartBody>
        <w:p w:rsidR="002B50DD" w:rsidRDefault="002D5008">
          <w:pPr>
            <w:pStyle w:val="24BD5C67D10E4015AD135575663E18A9"/>
          </w:pPr>
          <w:r w:rsidRPr="006E1507">
            <w:t>List one of your strengths</w:t>
          </w:r>
        </w:p>
      </w:docPartBody>
    </w:docPart>
    <w:docPart>
      <w:docPartPr>
        <w:name w:val="373F612241B7427DBB6725E230C444CB"/>
        <w:category>
          <w:name w:val="General"/>
          <w:gallery w:val="placeholder"/>
        </w:category>
        <w:types>
          <w:type w:val="bbPlcHdr"/>
        </w:types>
        <w:behaviors>
          <w:behavior w:val="content"/>
        </w:behaviors>
        <w:guid w:val="{406124A1-7DE3-4884-9F41-89F15D48F784}"/>
      </w:docPartPr>
      <w:docPartBody>
        <w:p w:rsidR="002B50DD" w:rsidRDefault="002D5008">
          <w:pPr>
            <w:pStyle w:val="373F612241B7427DBB6725E230C444CB"/>
          </w:pPr>
          <w:r w:rsidRPr="006E1507">
            <w:t>List one of your strengths</w:t>
          </w:r>
        </w:p>
      </w:docPartBody>
    </w:docPart>
    <w:docPart>
      <w:docPartPr>
        <w:name w:val="EA904FD65482427DBBBABA3ED59E03C0"/>
        <w:category>
          <w:name w:val="General"/>
          <w:gallery w:val="placeholder"/>
        </w:category>
        <w:types>
          <w:type w:val="bbPlcHdr"/>
        </w:types>
        <w:behaviors>
          <w:behavior w:val="content"/>
        </w:behaviors>
        <w:guid w:val="{379D5E63-4A46-45DF-BB11-DBEB04F81702}"/>
      </w:docPartPr>
      <w:docPartBody>
        <w:p w:rsidR="002B50DD" w:rsidRDefault="002D5008">
          <w:pPr>
            <w:pStyle w:val="EA904FD65482427DBBBABA3ED59E03C0"/>
          </w:pPr>
          <w:r w:rsidRPr="006E1507">
            <w:t>List one of your strengths</w:t>
          </w:r>
        </w:p>
      </w:docPartBody>
    </w:docPart>
    <w:docPart>
      <w:docPartPr>
        <w:name w:val="17C128E7469A484D8977D1CB6ECCF0EC"/>
        <w:category>
          <w:name w:val="General"/>
          <w:gallery w:val="placeholder"/>
        </w:category>
        <w:types>
          <w:type w:val="bbPlcHdr"/>
        </w:types>
        <w:behaviors>
          <w:behavior w:val="content"/>
        </w:behaviors>
        <w:guid w:val="{EC481439-8CD4-40BA-B7FF-957F2A4721FA}"/>
      </w:docPartPr>
      <w:docPartBody>
        <w:p w:rsidR="002B50DD" w:rsidRDefault="002D5008">
          <w:pPr>
            <w:pStyle w:val="17C128E7469A484D8977D1CB6ECCF0EC"/>
          </w:pPr>
          <w:r w:rsidRPr="00CF1A49">
            <w:t>Activities</w:t>
          </w:r>
        </w:p>
      </w:docPartBody>
    </w:docPart>
    <w:docPart>
      <w:docPartPr>
        <w:name w:val="F54EA87F33B84ABBADB61DDB646ED686"/>
        <w:category>
          <w:name w:val="General"/>
          <w:gallery w:val="placeholder"/>
        </w:category>
        <w:types>
          <w:type w:val="bbPlcHdr"/>
        </w:types>
        <w:behaviors>
          <w:behavior w:val="content"/>
        </w:behaviors>
        <w:guid w:val="{62874238-96AF-4F6E-B67D-4E6307E3BDC9}"/>
      </w:docPartPr>
      <w:docPartBody>
        <w:p w:rsidR="002B50DD" w:rsidRDefault="002D5008">
          <w:pPr>
            <w:pStyle w:val="F54EA87F33B84ABBADB61DDB646ED686"/>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008"/>
    <w:rsid w:val="002B50DD"/>
    <w:rsid w:val="002D5008"/>
    <w:rsid w:val="00ED2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9144CAF64A46C688032F1BB48DDC0B">
    <w:name w:val="2E9144CAF64A46C688032F1BB48DDC0B"/>
  </w:style>
  <w:style w:type="character" w:styleId="IntenseEmphasis">
    <w:name w:val="Intense Emphasis"/>
    <w:basedOn w:val="DefaultParagraphFont"/>
    <w:uiPriority w:val="2"/>
    <w:rPr>
      <w:b/>
      <w:iCs/>
      <w:color w:val="262626" w:themeColor="text1" w:themeTint="D9"/>
    </w:rPr>
  </w:style>
  <w:style w:type="paragraph" w:customStyle="1" w:styleId="52ECB7074B844015B1F94B8033A98EA7">
    <w:name w:val="52ECB7074B844015B1F94B8033A98EA7"/>
  </w:style>
  <w:style w:type="paragraph" w:customStyle="1" w:styleId="6C13CC5200DE46369DEE46660778378E">
    <w:name w:val="6C13CC5200DE46369DEE46660778378E"/>
  </w:style>
  <w:style w:type="paragraph" w:customStyle="1" w:styleId="B4001B83DB4B44E9AE14DD93742C45AC">
    <w:name w:val="B4001B83DB4B44E9AE14DD93742C45AC"/>
  </w:style>
  <w:style w:type="paragraph" w:customStyle="1" w:styleId="CCAB3EFFCACA44318A73CFA2FEB1BD66">
    <w:name w:val="CCAB3EFFCACA44318A73CFA2FEB1BD66"/>
  </w:style>
  <w:style w:type="paragraph" w:customStyle="1" w:styleId="2D60A021AE264A5EA6FDE80CBAA07D4A">
    <w:name w:val="2D60A021AE264A5EA6FDE80CBAA07D4A"/>
  </w:style>
  <w:style w:type="paragraph" w:customStyle="1" w:styleId="1657E2E5F7B848E8961738D1ABDD91E7">
    <w:name w:val="1657E2E5F7B848E8961738D1ABDD91E7"/>
  </w:style>
  <w:style w:type="paragraph" w:customStyle="1" w:styleId="A33AD7EAB2484147A357B55AEC004328">
    <w:name w:val="A33AD7EAB2484147A357B55AEC004328"/>
  </w:style>
  <w:style w:type="paragraph" w:customStyle="1" w:styleId="013F1594556A4EBAA8A213284DF39DD9">
    <w:name w:val="013F1594556A4EBAA8A213284DF39DD9"/>
  </w:style>
  <w:style w:type="paragraph" w:customStyle="1" w:styleId="830AEB25592D45B1BA3F7CE054DDBE71">
    <w:name w:val="830AEB25592D45B1BA3F7CE054DDBE71"/>
  </w:style>
  <w:style w:type="paragraph" w:customStyle="1" w:styleId="CF55F5EC8C2E4623A5B94FA74F9D921B">
    <w:name w:val="CF55F5EC8C2E4623A5B94FA74F9D921B"/>
  </w:style>
  <w:style w:type="paragraph" w:customStyle="1" w:styleId="658FE5B2FF534F95B58FFFF7BA5B3CAB">
    <w:name w:val="658FE5B2FF534F95B58FFFF7BA5B3CAB"/>
  </w:style>
  <w:style w:type="paragraph" w:customStyle="1" w:styleId="4F36251811A64C91BC740460F074E2F1">
    <w:name w:val="4F36251811A64C91BC740460F074E2F1"/>
  </w:style>
  <w:style w:type="paragraph" w:customStyle="1" w:styleId="4B029F68E17F43B0917634FCB181A08C">
    <w:name w:val="4B029F68E17F43B0917634FCB181A08C"/>
  </w:style>
  <w:style w:type="paragraph" w:customStyle="1" w:styleId="161799656B2449E496ECAAB7C9C1BB0C">
    <w:name w:val="161799656B2449E496ECAAB7C9C1BB0C"/>
  </w:style>
  <w:style w:type="character" w:styleId="SubtleReference">
    <w:name w:val="Subtle Reference"/>
    <w:basedOn w:val="DefaultParagraphFont"/>
    <w:uiPriority w:val="10"/>
    <w:qFormat/>
    <w:rPr>
      <w:b/>
      <w:caps w:val="0"/>
      <w:smallCaps/>
      <w:color w:val="595959" w:themeColor="text1" w:themeTint="A6"/>
    </w:rPr>
  </w:style>
  <w:style w:type="paragraph" w:customStyle="1" w:styleId="F2C94780226E415182368318760E038F">
    <w:name w:val="F2C94780226E415182368318760E038F"/>
  </w:style>
  <w:style w:type="paragraph" w:customStyle="1" w:styleId="2A8194A7520F445AA6D9E153767E46C1">
    <w:name w:val="2A8194A7520F445AA6D9E153767E46C1"/>
  </w:style>
  <w:style w:type="paragraph" w:customStyle="1" w:styleId="AFF9B888EBE84CEA87DCC600B20DB6B4">
    <w:name w:val="AFF9B888EBE84CEA87DCC600B20DB6B4"/>
  </w:style>
  <w:style w:type="paragraph" w:customStyle="1" w:styleId="AD1C263F3DB64FBDACD1668418252B16">
    <w:name w:val="AD1C263F3DB64FBDACD1668418252B16"/>
  </w:style>
  <w:style w:type="paragraph" w:customStyle="1" w:styleId="E7DE84AA2A54407C870C5B212BE30F7E">
    <w:name w:val="E7DE84AA2A54407C870C5B212BE30F7E"/>
  </w:style>
  <w:style w:type="paragraph" w:customStyle="1" w:styleId="89A1274549B34BBA80111DCE3436DB0F">
    <w:name w:val="89A1274549B34BBA80111DCE3436DB0F"/>
  </w:style>
  <w:style w:type="paragraph" w:customStyle="1" w:styleId="B0046D86C0A043208B8F50C5F01E4DDD">
    <w:name w:val="B0046D86C0A043208B8F50C5F01E4DDD"/>
  </w:style>
  <w:style w:type="paragraph" w:customStyle="1" w:styleId="0ACCBC3AB2CB47E793F74859B0F6C8F8">
    <w:name w:val="0ACCBC3AB2CB47E793F74859B0F6C8F8"/>
  </w:style>
  <w:style w:type="paragraph" w:customStyle="1" w:styleId="C3425ABF54A44F2B9BD8F4CD7FD3D7B1">
    <w:name w:val="C3425ABF54A44F2B9BD8F4CD7FD3D7B1"/>
  </w:style>
  <w:style w:type="paragraph" w:customStyle="1" w:styleId="CF15B6FFD1A44415952F19E707191A75">
    <w:name w:val="CF15B6FFD1A44415952F19E707191A75"/>
  </w:style>
  <w:style w:type="paragraph" w:customStyle="1" w:styleId="DB573AFF84384B7DAD910B5FC6013E7B">
    <w:name w:val="DB573AFF84384B7DAD910B5FC6013E7B"/>
  </w:style>
  <w:style w:type="paragraph" w:customStyle="1" w:styleId="DF07B170C8024045AB415754CD159C5A">
    <w:name w:val="DF07B170C8024045AB415754CD159C5A"/>
  </w:style>
  <w:style w:type="paragraph" w:customStyle="1" w:styleId="A66FBCC78FC348FD975DC2BB2B6666A3">
    <w:name w:val="A66FBCC78FC348FD975DC2BB2B6666A3"/>
  </w:style>
  <w:style w:type="paragraph" w:customStyle="1" w:styleId="8B7A90704DBA4D528D507FF0A36473BF">
    <w:name w:val="8B7A90704DBA4D528D507FF0A36473BF"/>
  </w:style>
  <w:style w:type="paragraph" w:customStyle="1" w:styleId="99D7C5E281D242C0942CC58D4D0F26C4">
    <w:name w:val="99D7C5E281D242C0942CC58D4D0F26C4"/>
  </w:style>
  <w:style w:type="paragraph" w:customStyle="1" w:styleId="A4FCED6A85F247CF8104AF7C1493F45E">
    <w:name w:val="A4FCED6A85F247CF8104AF7C1493F45E"/>
  </w:style>
  <w:style w:type="paragraph" w:customStyle="1" w:styleId="EFF9EE2156C7428DB2CE4EF4FD4458D5">
    <w:name w:val="EFF9EE2156C7428DB2CE4EF4FD4458D5"/>
  </w:style>
  <w:style w:type="paragraph" w:customStyle="1" w:styleId="8984A04266B74F2B96C13E85CAE79A61">
    <w:name w:val="8984A04266B74F2B96C13E85CAE79A61"/>
  </w:style>
  <w:style w:type="paragraph" w:customStyle="1" w:styleId="D381FF1D87A0441B92142BD2CE22EC33">
    <w:name w:val="D381FF1D87A0441B92142BD2CE22EC33"/>
  </w:style>
  <w:style w:type="paragraph" w:customStyle="1" w:styleId="9DEF0D5D731740AE9788BF9C8442D23C">
    <w:name w:val="9DEF0D5D731740AE9788BF9C8442D23C"/>
  </w:style>
  <w:style w:type="paragraph" w:customStyle="1" w:styleId="E4609A70A75C4C05897830BB552F7AA8">
    <w:name w:val="E4609A70A75C4C05897830BB552F7AA8"/>
  </w:style>
  <w:style w:type="paragraph" w:customStyle="1" w:styleId="24BD5C67D10E4015AD135575663E18A9">
    <w:name w:val="24BD5C67D10E4015AD135575663E18A9"/>
  </w:style>
  <w:style w:type="paragraph" w:customStyle="1" w:styleId="373F612241B7427DBB6725E230C444CB">
    <w:name w:val="373F612241B7427DBB6725E230C444CB"/>
  </w:style>
  <w:style w:type="paragraph" w:customStyle="1" w:styleId="EA904FD65482427DBBBABA3ED59E03C0">
    <w:name w:val="EA904FD65482427DBBBABA3ED59E03C0"/>
  </w:style>
  <w:style w:type="paragraph" w:customStyle="1" w:styleId="17C128E7469A484D8977D1CB6ECCF0EC">
    <w:name w:val="17C128E7469A484D8977D1CB6ECCF0EC"/>
  </w:style>
  <w:style w:type="paragraph" w:customStyle="1" w:styleId="F54EA87F33B84ABBADB61DDB646ED686">
    <w:name w:val="F54EA87F33B84ABBADB61DDB646ED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39</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Mudassar Ali</dc:creator>
  <cp:keywords/>
  <dc:description/>
  <cp:lastModifiedBy>Muddassir Ali</cp:lastModifiedBy>
  <cp:revision>2</cp:revision>
  <dcterms:created xsi:type="dcterms:W3CDTF">2018-03-18T14:47:00Z</dcterms:created>
  <dcterms:modified xsi:type="dcterms:W3CDTF">2018-04-19T15:56:00Z</dcterms:modified>
  <cp:category/>
</cp:coreProperties>
</file>